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公司企业网站建设]]>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color w:val="F3F3F"/>
          <w:lang w:val="en-US" w:eastAsia="zh-CN"/>
        </w:rPr>
        <w:t><![CDATA[(该文件由禅道自动导出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www.zentaopms.com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访问禅道]]>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color w:val="F3F3F"/>
          <w:lang w:val="en-US" w:eastAsia="zh-CN"/>
        </w:rPr>
        <w:t><![CDATA[)]]>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1 首页（#1）]]>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1.1 首页设计和开发（#1）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描述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作为一名本公司的用户，我希望可以在首页看到该公司网站的基本内容，例如最新动态、部分成果展示、联系信息、工商信息等。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2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3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验收标准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显示首页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优先级：]]></w:t>
      </w:r>
      <w:r>
        <w:rPr>
          <w:rFonts w:hint="eastAsia"/>
          <w:lang w:val="en-US" w:eastAsia="zh-CN"/>
        </w:rPr>
        <w:t><![CDATA[1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预计工时：]]></w:t>
      </w:r>
      <w:r>
        <w:rPr>
          <w:rFonts w:hint="eastAsia"/>
          <w:lang w:val="en-US" w:eastAsia="zh-CN"/>
        </w:rPr>
        <w:t><![CDATA[1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所处阶段：]]></w:t>
      </w:r>
      <w:r>
        <w:rPr>
          <w:rFonts w:hint="eastAsia"/>
          <w:lang w:val="en-US" w:eastAsia="zh-CN"/>
        </w:rPr>
        <w:t><![CDATA[研发完毕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当前状态：]]></w:t>
      </w:r>
      <w:r>
        <w:rPr>
          <w:rFonts w:hint="eastAsia"/>
          <w:lang w:val="en-US" w:eastAsia="zh-CN"/>
        </w:rPr>
        <w:t><![CDATA[已变更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更多请点击：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www.zentaopms.com/story-view-1.html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http://www.zentaopms.com/story-view-1.html]]>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2 新闻中心（#2）]]>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2.1 新闻中心的设计和开发。（#2）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描述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作为一名本公司的用户，我希望可以在新闻中心看到该公司网站的企业新闻，这样可以通过新闻了解企业的最新动态。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2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3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验收标准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企业新闻，业内新闻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优先级：]]></w:t>
      </w:r>
      <w:r>
        <w:rPr>
          <w:rFonts w:hint="eastAsia"/>
          <w:lang w:val="en-US" w:eastAsia="zh-CN"/>
        </w:rPr>
        <w:t><![CDATA[1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预计工时：]]></w:t>
      </w:r>
      <w:r>
        <w:rPr>
          <w:rFonts w:hint="eastAsia"/>
          <w:lang w:val="en-US" w:eastAsia="zh-CN"/>
        </w:rPr>
        <w:t><![CDATA[1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所处阶段：]]></w:t>
      </w:r>
      <w:r>
        <w:rPr>
          <w:rFonts w:hint="eastAsia"/>
          <w:lang w:val="en-US" w:eastAsia="zh-CN"/>
        </w:rPr>
        <w:t><![CDATA[研发完毕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当前状态：]]></w:t>
      </w:r>
      <w:r>
        <w:rPr>
          <w:rFonts w:hint="eastAsia"/>
          <w:lang w:val="en-US" w:eastAsia="zh-CN"/>
        </w:rPr>
        <w:t><![CDATA[已变更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更多请点击：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www.zentaopms.com/story-view-2.html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http://www.zentaopms.com/story-view-2.html]]>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3 成果展示（#3）]]>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3.1 成果展示的设计和开发（#3）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描述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作为一名本公司的用户，我希望可以在成果展示看到该公司网站的吹产品，这样可以方便我进行了解该公司的产品并进行购买。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2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3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验收标准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成果展示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优先级：]]></w:t>
      </w:r>
      <w:r>
        <w:rPr>
          <w:rFonts w:hint="eastAsia"/>
          <w:lang w:val="en-US" w:eastAsia="zh-CN"/>
        </w:rPr>
        <w:t><![CDATA[1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预计工时：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所处阶段：]]></w:t>
      </w:r>
      <w:r>
        <w:rPr>
          <w:rFonts w:hint="eastAsia"/>
          <w:lang w:val="en-US" w:eastAsia="zh-CN"/>
        </w:rPr>
        <w:t><![CDATA[研发完毕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当前状态：]]></w:t>
      </w:r>
      <w:r>
        <w:rPr>
          <w:rFonts w:hint="eastAsia"/>
          <w:lang w:val="en-US" w:eastAsia="zh-CN"/>
        </w:rPr>
        <w:t><![CDATA[激活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更多请点击：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www.zentaopms.com/story-view-3.html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http://www.zentaopms.com/story-view-3.html]]>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4 售后服务（#4）]]>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4.1 售后服务的设计和开发（#4）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描述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作为一名本公司的用户，我希望可以在售后服务看到该公司网站的售后服务，这样可以方便我联系该公司来解决我的问题。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2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3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验收标准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显示售后信息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优先级：]]></w:t>
      </w:r>
      <w:r>
        <w:rPr>
          <w:rFonts w:hint="eastAsia"/>
          <w:lang w:val="en-US" w:eastAsia="zh-CN"/>
        </w:rPr>
        <w:t><![CDATA[1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预计工时：]]></w:t>
      </w:r>
      <w:r>
        <w:rPr>
          <w:rFonts w:hint="eastAsia"/>
          <w:lang w:val="en-US" w:eastAsia="zh-CN"/>
        </w:rPr>
        <w:t><![CDATA[1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所处阶段：]]></w:t>
      </w:r>
      <w:r>
        <w:rPr>
          <w:rFonts w:hint="eastAsia"/>
          <w:lang w:val="en-US" w:eastAsia="zh-CN"/>
        </w:rPr>
        <w:t><![CDATA[已立项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当前状态：]]></w:t>
      </w:r>
      <w:r>
        <w:rPr>
          <w:rFonts w:hint="eastAsia"/>
          <w:lang w:val="en-US" w:eastAsia="zh-CN"/>
        </w:rPr>
        <w:t><![CDATA[已变更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更多请点击：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www.zentaopms.com/story-view-4.html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http://www.zentaopms.com/story-view-4.html]]>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5 诚聘英才（#5）]]>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5.1 诚聘英才的设计和开发（#5）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描述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作为一名求职者，我希望可以在诚聘英才里看到该公司的招聘信息，这样可以方便我应聘该公司。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2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3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验收标准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显示招聘信息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优先级：]]></w:t>
      </w:r>
      <w:r>
        <w:rPr>
          <w:rFonts w:hint="eastAsia"/>
          <w:lang w:val="en-US" w:eastAsia="zh-CN"/>
        </w:rPr>
        <w:t><![CDATA[1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预计工时：]]></w:t>
      </w:r>
      <w:r>
        <w:rPr>
          <w:rFonts w:hint="eastAsia"/>
          <w:lang w:val="en-US" w:eastAsia="zh-CN"/>
        </w:rPr>
        <w:t><![CDATA[1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所处阶段：]]></w:t>
      </w:r>
      <w:r>
        <w:rPr>
          <w:rFonts w:hint="eastAsia"/>
          <w:lang w:val="en-US" w:eastAsia="zh-CN"/>
        </w:rPr>
        <w:t><![CDATA[已立项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当前状态：]]></w:t>
      </w:r>
      <w:r>
        <w:rPr>
          <w:rFonts w:hint="eastAsia"/>
          <w:lang w:val="en-US" w:eastAsia="zh-CN"/>
        </w:rPr>
        <w:t><![CDATA[已变更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更多请点击：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www.zentaopms.com/story-view-5.html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http://www.zentaopms.com/story-view-5.html]]>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6 合作洽谈（#6）]]>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6.1 合作洽谈的设计和开发（#6）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描述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作为一名合作商，我希望可以在合作洽谈里看到该公司对外的合作内容，这样可以方便我和该公司进行合作洽谈。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2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3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验收标准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实现合作商信息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优先级：]]></w:t>
      </w:r>
      <w:r>
        <w:rPr>
          <w:rFonts w:hint="eastAsia"/>
          <w:lang w:val="en-US" w:eastAsia="zh-CN"/>
        </w:rPr>
        <w:t><![CDATA[1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预计工时：]]></w:t>
      </w:r>
      <w:r>
        <w:rPr>
          <w:rFonts w:hint="eastAsia"/>
          <w:lang w:val="en-US" w:eastAsia="zh-CN"/>
        </w:rPr>
        <w:t><![CDATA[1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所处阶段：]]></w:t>
      </w:r>
      <w:r>
        <w:rPr>
          <w:rFonts w:hint="eastAsia"/>
          <w:lang w:val="en-US" w:eastAsia="zh-CN"/>
        </w:rPr>
        <w:t><![CDATA[已立项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当前状态：]]></w:t>
      </w:r>
      <w:r>
        <w:rPr>
          <w:rFonts w:hint="eastAsia"/>
          <w:lang w:val="en-US" w:eastAsia="zh-CN"/>
        </w:rPr>
        <w:t><![CDATA[已变更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更多请点击：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www.zentaopms.com/story-view-6.html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http://www.zentaopms.com/story-view-6.html]]>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7 关于我们（#7）]]>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7.1 关于我们的设计和开发（#7）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描述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我希望可以在关于我们里看到该公司的基本信息，这样可以方便我了解该公司。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2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3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验收标准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完整显示公司介绍信息，需求变更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优先级：]]></w:t>
      </w:r>
      <w:r>
        <w:rPr>
          <w:rFonts w:hint="eastAsia"/>
          <w:lang w:val="en-US" w:eastAsia="zh-CN"/>
        </w:rPr>
        <w:t><![CDATA[1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预计工时：]]></w:t>
      </w:r>
      <w:r>
        <w:rPr>
          <w:rFonts w:hint="eastAsia"/>
          <w:lang w:val="en-US" w:eastAsia="zh-CN"/>
        </w:rPr>
        <w:t><![CDATA[1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所处阶段：]]></w:t>
      </w:r>
      <w:r>
        <w:rPr>
          <w:rFonts w:hint="eastAsia"/>
          <w:lang w:val="en-US" w:eastAsia="zh-CN"/>
        </w:rPr>
        <w:t><![CDATA[已立项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当前状态：]]></w:t>
      </w:r>
      <w:r>
        <w:rPr>
          <w:rFonts w:hint="eastAsia"/>
          <w:lang w:val="en-US" w:eastAsia="zh-CN"/>
        </w:rPr>
        <w:t><![CDATA[已变更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更多请点击：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www.zentaopms.com/story-view-7.html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http://www.zentaopms.com/story-view-7.html]]>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7.2 新增关于我们（#33）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描述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关于我们需求描述1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2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关于我们需求描述2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需求3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关于我们需求描述3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验收标准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关于我们验收标准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优先级：]]></w:t>
      </w:r>
      <w:r>
        <w:rPr>
          <w:rFonts w:hint="eastAsia"/>
          <w:lang w:val="en-US" w:eastAsia="zh-CN"/>
        </w:rPr>
        <w:t><![CDATA[3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预计工时：]]></w:t>
      </w:r>
      <w:r>
        <w:rPr>
          <w:rFonts w:hint="eastAsia"/>
          <w:lang w:val="en-US" w:eastAsia="zh-CN"/>
        </w:rPr>
        <w:t><![CDATA[39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所处阶段：]]></w:t>
      </w:r>
      <w:r>
        <w:rPr>
          <w:rFonts w:hint="eastAsia"/>
          <w:lang w:val="en-US" w:eastAsia="zh-CN"/>
        </w:rPr>
        <w:t><![CDATA[研发中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当前状态：]]></w:t>
      </w:r>
      <w:r>
        <w:rPr>
          <w:rFonts w:hint="eastAsia"/>
          <w:lang w:val="en-US" w:eastAsia="zh-CN"/>
        </w:rPr>
        <w:t><![CDATA[激活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附件:]]>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www.zentaopms.com/data/upload/1/201611/28211122047137bp.xlsx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guanyuwomen.xlsx]]>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更多请点击：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www.zentaopms.com/story-view-33.html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http://www.zentaopms.com/story-view-33.html]]>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6660579">
    <w:nsid w:val="52A6C2E3"/>
    <w:multiLevelType w:val="singleLevel"/>
    <w:tmpl w:val="52A6C2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86660547">
    <w:nsid w:val="52A6C2C3"/>
    <w:multiLevelType w:val="singleLevel"/>
    <w:tmpl w:val="52A6C2C3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386660547"/>
  </w:num>
  <w:num w:numId="2">
    <w:abstractNumId w:val="13866605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iPriority="99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Arial" w:hAnsi="Arial" w:eastAsia="微软雅黑" w:cs="Times New Roman"/>
      <w:color w:val="3F3F3F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Autospacing="0" w:afterAutospacing="0" w:line="240" w:lineRule="auto"/>
      <w:outlineLvl w:val="0"/>
    </w:pPr>
    <w:rPr>
      <w:rFonts w:ascii="Arial" w:hAnsi="Arial"/>
      <w:b/>
      <w:color w:val="000000"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Autospacing="0" w:afterAutospacing="0" w:line="240" w:lineRule="auto"/>
      <w:jc w:val="left"/>
      <w:outlineLvl w:val="1"/>
    </w:pPr>
    <w:rPr>
      <w:rFonts w:ascii="Arial" w:hAnsi="Arial"/>
      <w:b/>
      <w:color w:val="000000"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FollowedHyperlink"/>
    <w:basedOn w:val="7"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1">
    <w:name w:val="大标题"/>
    <w:basedOn w:val="2"/>
    <w:uiPriority w:val="0"/>
    <w:pPr>
      <w:spacing w:line="240" w:lineRule="auto"/>
      <w:jc w:val="center"/>
    </w:pPr>
    <w:rPr>
      <w:color w:val="000000"/>
      <w:sz w:val="44"/>
    </w:rPr>
  </w:style>
</w:styles>
</file>

<file path=word/_rels/document.xml.rels><?xml version="1.0" encoding="UTF-8" standalone="yes"?>
<Relationships xmlns="http://schemas.openxmlformats.org/package/2006/relationships">
  <Relationship Id="rId1" Type="http://schemas.openxmlformats.org/officeDocument/2006/relationships/fontTable" Target="fontTable.xml"/>
  <Relationship Id="rId2" Type="http://schemas.openxmlformats.org/officeDocument/2006/relationships/styles" Target="styles.xml"/>
  <Relationship Id="rId3" Type="http://schemas.openxmlformats.org/officeDocument/2006/relationships/settings" Target="settings.xml"/>
  <Relationship Id="rId4" Type="http://schemas.openxmlformats.org/officeDocument/2006/relationships/theme" Target="theme/theme1.xml"/>
  <Relationship Id="rId5" Type="http://schemas.openxmlformats.org/officeDocument/2006/relationships/customXml" Target="../customXml/item1.xml"/>
  <Relationship Id="rId6" Type="http://schemas.openxmlformats.org/officeDocument/2006/relationships/numbering" Target="numbering.xml"/>
  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2016-11-29T15:04:23Z</dcterms:created>
  <dc:creator>admin</dc:creator>
  <cp:lastModifiedBy>admin</cp:lastModifiedBy>
  <dcterms:modified xsi:type="dcterms:W3CDTF">2016-11-29T15:04:23Z</dcterms:modified>
  <dc:title>公司企业网站建设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